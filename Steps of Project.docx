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843" w:rsidRPr="008F0A11" w:rsidRDefault="00F57D7B">
      <w:pPr>
        <w:pStyle w:val="Heading1"/>
        <w:rPr>
          <w:b/>
          <w:bCs/>
        </w:rPr>
      </w:pPr>
      <w:r w:rsidRPr="008F0A11">
        <w:rPr>
          <w:b/>
          <w:bCs/>
        </w:rPr>
        <w:t>Steps of Project</w:t>
      </w:r>
    </w:p>
    <w:p w:rsidR="00807843" w:rsidRPr="007C52B2" w:rsidRDefault="001543A3" w:rsidP="001543A3">
      <w:pPr>
        <w:pStyle w:val="Heading2"/>
        <w:numPr>
          <w:ilvl w:val="0"/>
          <w:numId w:val="5"/>
        </w:numPr>
        <w:rPr>
          <w:i/>
          <w:iCs/>
          <w:color w:val="60051A" w:themeColor="text2" w:themeTint="E6"/>
        </w:rPr>
      </w:pPr>
      <w:r w:rsidRPr="007C52B2">
        <w:rPr>
          <w:i/>
          <w:iCs/>
          <w:color w:val="60051A" w:themeColor="text2" w:themeTint="E6"/>
        </w:rPr>
        <w:t>Pre-processing:</w:t>
      </w:r>
    </w:p>
    <w:p w:rsidR="001543A3" w:rsidRPr="007A6382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6382">
        <w:rPr>
          <w:color w:val="000000" w:themeColor="text1"/>
        </w:rPr>
        <w:t>Removing punctuations</w:t>
      </w:r>
    </w:p>
    <w:p w:rsidR="001543A3" w:rsidRPr="007A6382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6382">
        <w:rPr>
          <w:color w:val="000000" w:themeColor="text1"/>
        </w:rPr>
        <w:t>Convert to Lower Case</w:t>
      </w:r>
    </w:p>
    <w:p w:rsidR="001543A3" w:rsidRPr="007A6382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6382">
        <w:rPr>
          <w:color w:val="000000" w:themeColor="text1"/>
        </w:rPr>
        <w:t>Tokenization</w:t>
      </w:r>
    </w:p>
    <w:p w:rsidR="001543A3" w:rsidRPr="007A6382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6382">
        <w:rPr>
          <w:color w:val="000000" w:themeColor="text1"/>
        </w:rPr>
        <w:t>Removing Stop Words</w:t>
      </w:r>
    </w:p>
    <w:p w:rsidR="001543A3" w:rsidRPr="007A6382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6382">
        <w:rPr>
          <w:color w:val="000000" w:themeColor="text1"/>
        </w:rPr>
        <w:t>Lemmatization</w:t>
      </w:r>
    </w:p>
    <w:p w:rsidR="001543A3" w:rsidRPr="007A6382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6382">
        <w:rPr>
          <w:color w:val="000000" w:themeColor="text1"/>
        </w:rPr>
        <w:t>Removing empty strings</w:t>
      </w:r>
    </w:p>
    <w:p w:rsidR="001543A3" w:rsidRPr="007A6382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A6382">
        <w:rPr>
          <w:color w:val="000000" w:themeColor="text1"/>
        </w:rPr>
        <w:t>Class Imbalance</w:t>
      </w:r>
    </w:p>
    <w:p w:rsidR="001543A3" w:rsidRPr="007A6382" w:rsidRDefault="001543A3" w:rsidP="001543A3">
      <w:pPr>
        <w:rPr>
          <w:color w:val="000000" w:themeColor="text1"/>
        </w:rPr>
      </w:pPr>
    </w:p>
    <w:p w:rsidR="001543A3" w:rsidRPr="007C52B2" w:rsidRDefault="001543A3" w:rsidP="001543A3">
      <w:pPr>
        <w:pStyle w:val="ListParagraph"/>
        <w:numPr>
          <w:ilvl w:val="0"/>
          <w:numId w:val="5"/>
        </w:numPr>
        <w:rPr>
          <w:b/>
          <w:bCs/>
          <w:i/>
          <w:iCs/>
          <w:color w:val="60051A" w:themeColor="text2" w:themeTint="E6"/>
        </w:rPr>
      </w:pPr>
      <w:r w:rsidRPr="007C52B2">
        <w:rPr>
          <w:b/>
          <w:bCs/>
          <w:i/>
          <w:iCs/>
          <w:color w:val="60051A" w:themeColor="text2" w:themeTint="E6"/>
        </w:rPr>
        <w:t>Bow:</w:t>
      </w:r>
    </w:p>
    <w:p w:rsidR="001543A3" w:rsidRPr="002D6DC3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D6DC3">
        <w:rPr>
          <w:color w:val="000000" w:themeColor="text1"/>
        </w:rPr>
        <w:t>N-Grams</w:t>
      </w:r>
    </w:p>
    <w:p w:rsidR="001543A3" w:rsidRPr="002D6DC3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D6DC3">
        <w:rPr>
          <w:color w:val="000000" w:themeColor="text1"/>
        </w:rPr>
        <w:t>Hashing TF</w:t>
      </w:r>
    </w:p>
    <w:p w:rsidR="001543A3" w:rsidRPr="002D6DC3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D6DC3">
        <w:rPr>
          <w:color w:val="000000" w:themeColor="text1"/>
        </w:rPr>
        <w:t>TF-IDF Model</w:t>
      </w:r>
    </w:p>
    <w:p w:rsidR="001543A3" w:rsidRPr="002D6DC3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D6DC3">
        <w:rPr>
          <w:color w:val="000000" w:themeColor="text1"/>
        </w:rPr>
        <w:t>K-Means</w:t>
      </w:r>
    </w:p>
    <w:p w:rsidR="001543A3" w:rsidRPr="002D6DC3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D6DC3">
        <w:rPr>
          <w:color w:val="000000" w:themeColor="text1"/>
        </w:rPr>
        <w:t>LDA</w:t>
      </w:r>
    </w:p>
    <w:p w:rsidR="001543A3" w:rsidRPr="001543A3" w:rsidRDefault="001543A3" w:rsidP="001543A3">
      <w:pPr>
        <w:pStyle w:val="ListParagraph"/>
        <w:rPr>
          <w:b/>
          <w:bCs/>
          <w:i/>
          <w:iCs/>
        </w:rPr>
      </w:pPr>
    </w:p>
    <w:p w:rsidR="001543A3" w:rsidRPr="007C52B2" w:rsidRDefault="001543A3" w:rsidP="001543A3">
      <w:pPr>
        <w:pStyle w:val="ListParagraph"/>
        <w:numPr>
          <w:ilvl w:val="0"/>
          <w:numId w:val="5"/>
        </w:numPr>
        <w:rPr>
          <w:b/>
          <w:bCs/>
          <w:color w:val="60051A" w:themeColor="text2" w:themeTint="E6"/>
        </w:rPr>
      </w:pPr>
      <w:r w:rsidRPr="007C52B2">
        <w:rPr>
          <w:b/>
          <w:bCs/>
          <w:color w:val="60051A" w:themeColor="text2" w:themeTint="E6"/>
        </w:rPr>
        <w:t xml:space="preserve">Train-test </w:t>
      </w:r>
      <w:proofErr w:type="gramStart"/>
      <w:r w:rsidRPr="007C52B2">
        <w:rPr>
          <w:b/>
          <w:bCs/>
          <w:color w:val="60051A" w:themeColor="text2" w:themeTint="E6"/>
        </w:rPr>
        <w:t>split</w:t>
      </w:r>
      <w:r w:rsidR="004D01E2">
        <w:rPr>
          <w:b/>
          <w:bCs/>
          <w:color w:val="60051A" w:themeColor="text2" w:themeTint="E6"/>
        </w:rPr>
        <w:t>(</w:t>
      </w:r>
      <w:proofErr w:type="gramEnd"/>
      <w:r w:rsidR="004D01E2">
        <w:rPr>
          <w:b/>
          <w:bCs/>
          <w:color w:val="60051A" w:themeColor="text2" w:themeTint="E6"/>
        </w:rPr>
        <w:t>70-30 split)</w:t>
      </w:r>
    </w:p>
    <w:p w:rsidR="001543A3" w:rsidRPr="007C52B2" w:rsidRDefault="001543A3" w:rsidP="001543A3">
      <w:pPr>
        <w:pStyle w:val="ListParagraph"/>
        <w:rPr>
          <w:b/>
          <w:bCs/>
          <w:i/>
          <w:iCs/>
          <w:color w:val="60051A" w:themeColor="text2" w:themeTint="E6"/>
        </w:rPr>
      </w:pPr>
    </w:p>
    <w:p w:rsidR="001543A3" w:rsidRPr="007C52B2" w:rsidRDefault="001543A3" w:rsidP="001543A3">
      <w:pPr>
        <w:pStyle w:val="ListParagraph"/>
        <w:numPr>
          <w:ilvl w:val="0"/>
          <w:numId w:val="5"/>
        </w:numPr>
        <w:rPr>
          <w:b/>
          <w:bCs/>
          <w:i/>
          <w:iCs/>
          <w:color w:val="60051A" w:themeColor="text2" w:themeTint="E6"/>
        </w:rPr>
      </w:pPr>
      <w:r w:rsidRPr="007C52B2">
        <w:rPr>
          <w:b/>
          <w:bCs/>
          <w:i/>
          <w:iCs/>
          <w:color w:val="60051A" w:themeColor="text2" w:themeTint="E6"/>
        </w:rPr>
        <w:t>Model Building:</w:t>
      </w:r>
      <w:r w:rsidR="00F83316" w:rsidRPr="007C52B2">
        <w:rPr>
          <w:b/>
          <w:bCs/>
          <w:i/>
          <w:iCs/>
          <w:color w:val="60051A" w:themeColor="text2" w:themeTint="E6"/>
        </w:rPr>
        <w:t xml:space="preserve"> (with Cross validation 3 folds, Grid Search Hyperparameter optimization)</w:t>
      </w:r>
    </w:p>
    <w:p w:rsidR="001543A3" w:rsidRPr="009548B7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548B7">
        <w:rPr>
          <w:color w:val="000000" w:themeColor="text1"/>
        </w:rPr>
        <w:t>Naïve Bayes</w:t>
      </w:r>
    </w:p>
    <w:p w:rsidR="001543A3" w:rsidRPr="009548B7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548B7">
        <w:rPr>
          <w:color w:val="000000" w:themeColor="text1"/>
        </w:rPr>
        <w:t>Logistic Regression</w:t>
      </w:r>
    </w:p>
    <w:p w:rsidR="001543A3" w:rsidRPr="009548B7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548B7">
        <w:rPr>
          <w:color w:val="000000" w:themeColor="text1"/>
        </w:rPr>
        <w:t>Random Forest</w:t>
      </w:r>
    </w:p>
    <w:p w:rsidR="001543A3" w:rsidRPr="009548B7" w:rsidRDefault="001543A3" w:rsidP="001543A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548B7">
        <w:rPr>
          <w:color w:val="000000" w:themeColor="text1"/>
        </w:rPr>
        <w:t>GBT</w:t>
      </w:r>
    </w:p>
    <w:p w:rsidR="00F7394F" w:rsidRDefault="001543A3" w:rsidP="00F7394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548B7">
        <w:rPr>
          <w:color w:val="000000" w:themeColor="text1"/>
        </w:rPr>
        <w:t>SVM</w:t>
      </w:r>
    </w:p>
    <w:p w:rsidR="00F7394F" w:rsidRDefault="00F7394F" w:rsidP="00F7394F">
      <w:pPr>
        <w:rPr>
          <w:color w:val="000000" w:themeColor="text1"/>
        </w:rPr>
      </w:pPr>
    </w:p>
    <w:p w:rsidR="00F7394F" w:rsidRDefault="00F7394F" w:rsidP="00F7394F">
      <w:pPr>
        <w:rPr>
          <w:color w:val="000000" w:themeColor="text1"/>
        </w:rPr>
      </w:pPr>
    </w:p>
    <w:p w:rsidR="00F7394F" w:rsidRPr="00F7394F" w:rsidRDefault="00F7394F" w:rsidP="00F7394F">
      <w:pPr>
        <w:rPr>
          <w:color w:val="000000" w:themeColor="text1"/>
        </w:rPr>
      </w:pPr>
    </w:p>
    <w:p w:rsidR="00F7394F" w:rsidRPr="00F7394F" w:rsidRDefault="00F7394F" w:rsidP="00F7394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b/>
          <w:bCs/>
          <w:i/>
          <w:iCs/>
          <w:color w:val="60051A" w:themeColor="text2" w:themeTint="E6"/>
        </w:rPr>
        <w:lastRenderedPageBreak/>
        <w:t>Evaluation Metrics</w:t>
      </w:r>
    </w:p>
    <w:p w:rsidR="00F7394F" w:rsidRDefault="00F7394F" w:rsidP="00F7394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Accuracy</w:t>
      </w:r>
    </w:p>
    <w:p w:rsidR="00F7394F" w:rsidRDefault="00F7394F" w:rsidP="00F7394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Area under ROC</w:t>
      </w:r>
    </w:p>
    <w:p w:rsidR="00F7394F" w:rsidRDefault="00F7394F" w:rsidP="00F7394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Area under Precision-Recall Curve</w:t>
      </w:r>
    </w:p>
    <w:p w:rsidR="00225B81" w:rsidRDefault="00225B81" w:rsidP="00F7394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Precision</w:t>
      </w:r>
    </w:p>
    <w:p w:rsidR="00225B81" w:rsidRPr="00F7394F" w:rsidRDefault="00225B81" w:rsidP="00F7394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Recall </w:t>
      </w:r>
      <w:bookmarkStart w:id="0" w:name="_GoBack"/>
      <w:bookmarkEnd w:id="0"/>
    </w:p>
    <w:p w:rsidR="00F83316" w:rsidRPr="001543A3" w:rsidRDefault="00F83316" w:rsidP="001543A3">
      <w:pPr>
        <w:pStyle w:val="ListParagraph"/>
        <w:rPr>
          <w:b/>
          <w:bCs/>
          <w:i/>
          <w:iCs/>
        </w:rPr>
      </w:pPr>
    </w:p>
    <w:p w:rsidR="001543A3" w:rsidRPr="001543A3" w:rsidRDefault="001543A3" w:rsidP="001543A3">
      <w:pPr>
        <w:pStyle w:val="ListParagraph"/>
        <w:rPr>
          <w:b/>
          <w:bCs/>
          <w:i/>
          <w:iCs/>
        </w:rPr>
      </w:pPr>
    </w:p>
    <w:p w:rsidR="001543A3" w:rsidRPr="001543A3" w:rsidRDefault="001543A3" w:rsidP="001543A3"/>
    <w:sectPr w:rsidR="001543A3" w:rsidRPr="001543A3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BC5" w:rsidRDefault="00160BC5">
      <w:r>
        <w:separator/>
      </w:r>
    </w:p>
    <w:p w:rsidR="00160BC5" w:rsidRDefault="00160BC5"/>
  </w:endnote>
  <w:endnote w:type="continuationSeparator" w:id="0">
    <w:p w:rsidR="00160BC5" w:rsidRDefault="00160BC5">
      <w:r>
        <w:continuationSeparator/>
      </w:r>
    </w:p>
    <w:p w:rsidR="00160BC5" w:rsidRDefault="00160B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BC5" w:rsidRDefault="00160BC5">
      <w:r>
        <w:separator/>
      </w:r>
    </w:p>
    <w:p w:rsidR="00160BC5" w:rsidRDefault="00160BC5"/>
  </w:footnote>
  <w:footnote w:type="continuationSeparator" w:id="0">
    <w:p w:rsidR="00160BC5" w:rsidRDefault="00160BC5">
      <w:r>
        <w:continuationSeparator/>
      </w:r>
    </w:p>
    <w:p w:rsidR="00160BC5" w:rsidRDefault="00160B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BA375D"/>
    <w:multiLevelType w:val="hybridMultilevel"/>
    <w:tmpl w:val="29F0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57C50"/>
    <w:multiLevelType w:val="hybridMultilevel"/>
    <w:tmpl w:val="BF4076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7B"/>
    <w:rsid w:val="000F312B"/>
    <w:rsid w:val="001543A3"/>
    <w:rsid w:val="00160BC5"/>
    <w:rsid w:val="00225B81"/>
    <w:rsid w:val="002D6DC3"/>
    <w:rsid w:val="00302393"/>
    <w:rsid w:val="004D01E2"/>
    <w:rsid w:val="007A6382"/>
    <w:rsid w:val="007C52B2"/>
    <w:rsid w:val="00807843"/>
    <w:rsid w:val="00827E30"/>
    <w:rsid w:val="008F0A11"/>
    <w:rsid w:val="009548B7"/>
    <w:rsid w:val="00BF567F"/>
    <w:rsid w:val="00F57D7B"/>
    <w:rsid w:val="00F7394F"/>
    <w:rsid w:val="00F83316"/>
    <w:rsid w:val="00FC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E95BC"/>
  <w15:chartTrackingRefBased/>
  <w15:docId w15:val="{50EA57FA-98E1-8D42-B1B1-DE30DD2C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54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mmu/Library/Containers/com.microsoft.Word/Data/Library/Application%20Support/Microsoft/Office/16.0/DTS/en-GB%7bE958CD59-5D7B-6047-B5E2-886D4DFDE0B7%7d/%7bC31E5F75-2668-3745-8619-838775CFCAF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12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Ananya</dc:creator>
  <cp:keywords/>
  <dc:description/>
  <cp:lastModifiedBy>Banerjee, Ananya</cp:lastModifiedBy>
  <cp:revision>15</cp:revision>
  <dcterms:created xsi:type="dcterms:W3CDTF">2019-07-31T16:04:00Z</dcterms:created>
  <dcterms:modified xsi:type="dcterms:W3CDTF">2019-07-31T16:16:00Z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